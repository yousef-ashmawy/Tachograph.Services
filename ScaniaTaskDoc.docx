
<file path=[Content_Types].xml><?xml version="1.0" encoding="utf-8"?>
<Types xmlns="http://schemas.openxmlformats.org/package/2006/content-types">
  <Default Extension="gif" ContentType="image/.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ef020b87ea3e493f" Type="http://schemas.microsoft.com/office/2007/relationships/ui/extensibility" Target="customUI/customUI14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8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4013"/>
        <w:gridCol w:w="1134"/>
        <w:gridCol w:w="4007"/>
      </w:tblGrid>
      <w:tr w:rsidR="00DF58C7" w:rsidRPr="000A40B4" w14:paraId="6EC6868A" w14:textId="77777777">
        <w:trPr>
          <w:trHeight w:val="20"/>
          <w:tblHeader/>
        </w:trPr>
        <w:tc>
          <w:tcPr>
            <w:tcW w:w="5147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C752DCA" w14:textId="6FCC8617" w:rsidR="00DF58C7" w:rsidRPr="000A40B4" w:rsidRDefault="00DF58C7" w:rsidP="00DF58C7">
            <w:pPr>
              <w:pStyle w:val="Header"/>
              <w:spacing w:before="40"/>
              <w:rPr>
                <w:sz w:val="14"/>
                <w:szCs w:val="14"/>
              </w:rPr>
            </w:pPr>
          </w:p>
        </w:tc>
        <w:tc>
          <w:tcPr>
            <w:tcW w:w="5141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766A803C" w14:textId="14412103" w:rsidR="00DF58C7" w:rsidRPr="000A40B4" w:rsidRDefault="00DF58C7" w:rsidP="00DF58C7">
            <w:pPr>
              <w:pStyle w:val="Header"/>
              <w:spacing w:before="40"/>
              <w:rPr>
                <w:sz w:val="14"/>
                <w:szCs w:val="14"/>
              </w:rPr>
            </w:pPr>
          </w:p>
        </w:tc>
      </w:tr>
      <w:tr w:rsidR="00DF58C7" w:rsidRPr="000A40B4" w14:paraId="1B1D8DEA" w14:textId="77777777">
        <w:trPr>
          <w:trHeight w:val="20"/>
        </w:trPr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14:paraId="51244901" w14:textId="77777777" w:rsidR="00DF58C7" w:rsidRPr="000A40B4" w:rsidRDefault="00DF58C7" w:rsidP="009421E8">
            <w:pPr>
              <w:pStyle w:val="Header"/>
            </w:pPr>
          </w:p>
        </w:tc>
        <w:tc>
          <w:tcPr>
            <w:tcW w:w="4013" w:type="dxa"/>
            <w:tcBorders>
              <w:top w:val="nil"/>
              <w:bottom w:val="nil"/>
            </w:tcBorders>
            <w:shd w:val="clear" w:color="auto" w:fill="auto"/>
          </w:tcPr>
          <w:p w14:paraId="7811825A" w14:textId="77777777" w:rsidR="00DF58C7" w:rsidRPr="000A40B4" w:rsidRDefault="00DF58C7" w:rsidP="009421E8">
            <w:pPr>
              <w:pStyle w:val="Header"/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14:paraId="52C2B27A" w14:textId="77777777" w:rsidR="00DF58C7" w:rsidRPr="000A40B4" w:rsidRDefault="00DF58C7" w:rsidP="009421E8">
            <w:pPr>
              <w:pStyle w:val="Header"/>
            </w:pPr>
          </w:p>
        </w:tc>
        <w:tc>
          <w:tcPr>
            <w:tcW w:w="3950" w:type="dxa"/>
            <w:tcBorders>
              <w:top w:val="nil"/>
              <w:bottom w:val="nil"/>
            </w:tcBorders>
            <w:shd w:val="clear" w:color="auto" w:fill="auto"/>
          </w:tcPr>
          <w:p w14:paraId="1245CEDC" w14:textId="77777777" w:rsidR="00DF58C7" w:rsidRPr="000A40B4" w:rsidRDefault="00DF58C7" w:rsidP="009421E8">
            <w:pPr>
              <w:pStyle w:val="Header"/>
            </w:pPr>
          </w:p>
        </w:tc>
      </w:tr>
    </w:tbl>
    <w:p w14:paraId="57DA0221" w14:textId="7A11F8C8" w:rsidR="008D5E37" w:rsidRDefault="0009384D" w:rsidP="0009384D">
      <w:pPr>
        <w:pStyle w:val="Heading1"/>
        <w:numPr>
          <w:ilvl w:val="0"/>
          <w:numId w:val="18"/>
        </w:numPr>
        <w:rPr>
          <w:lang w:val="sv-SE"/>
        </w:rPr>
      </w:pPr>
      <w:bookmarkStart w:id="0" w:name="Start"/>
      <w:bookmarkEnd w:id="0"/>
      <w:r>
        <w:rPr>
          <w:lang w:val="sv-SE"/>
        </w:rPr>
        <w:t xml:space="preserve">Purpose </w:t>
      </w:r>
    </w:p>
    <w:p w14:paraId="1E820985" w14:textId="30AF8AF2" w:rsidR="0009384D" w:rsidRDefault="00D74119" w:rsidP="0009384D">
      <w:pPr>
        <w:rPr>
          <w:lang w:val="en-US"/>
        </w:rPr>
      </w:pPr>
      <w:r>
        <w:rPr>
          <w:lang w:val="en-US"/>
        </w:rPr>
        <w:t>T</w:t>
      </w:r>
      <w:r w:rsidR="0009384D" w:rsidRPr="0009384D">
        <w:rPr>
          <w:lang w:val="en-US"/>
        </w:rPr>
        <w:t>he purpose of this d</w:t>
      </w:r>
      <w:r w:rsidR="0009384D">
        <w:rPr>
          <w:lang w:val="en-US"/>
        </w:rPr>
        <w:t xml:space="preserve">ocument is to </w:t>
      </w:r>
      <w:r w:rsidR="00EF1552">
        <w:rPr>
          <w:lang w:val="en-US"/>
        </w:rPr>
        <w:t>describe</w:t>
      </w:r>
      <w:r w:rsidR="0009384D">
        <w:rPr>
          <w:lang w:val="en-US"/>
        </w:rPr>
        <w:t xml:space="preserve"> a </w:t>
      </w:r>
      <w:r w:rsidR="00F950B1">
        <w:rPr>
          <w:lang w:val="en-US"/>
        </w:rPr>
        <w:t>technical task part</w:t>
      </w:r>
      <w:r w:rsidR="0009384D">
        <w:rPr>
          <w:lang w:val="en-US"/>
        </w:rPr>
        <w:t xml:space="preserve"> that developed by </w:t>
      </w:r>
      <w:r w:rsidR="00EF1552">
        <w:rPr>
          <w:lang w:val="en-US"/>
        </w:rPr>
        <w:t>Yousef Ashmawy</w:t>
      </w:r>
      <w:r w:rsidR="0009384D">
        <w:rPr>
          <w:lang w:val="en-US"/>
        </w:rPr>
        <w:t>.</w:t>
      </w:r>
    </w:p>
    <w:p w14:paraId="2F19FB9F" w14:textId="29218E91" w:rsidR="0009384D" w:rsidRDefault="0009384D" w:rsidP="0009384D">
      <w:pPr>
        <w:rPr>
          <w:lang w:val="en-US"/>
        </w:rPr>
      </w:pPr>
    </w:p>
    <w:p w14:paraId="1BFC4BF0" w14:textId="38F9F341" w:rsidR="0009384D" w:rsidRDefault="0009384D" w:rsidP="0009384D">
      <w:pPr>
        <w:rPr>
          <w:lang w:val="en-US"/>
        </w:rPr>
      </w:pPr>
    </w:p>
    <w:p w14:paraId="67F5DFE0" w14:textId="1FACE284" w:rsidR="0009384D" w:rsidRDefault="00EF1552" w:rsidP="0009384D">
      <w:pPr>
        <w:pStyle w:val="Heading1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Project Parts</w:t>
      </w:r>
      <w:r w:rsidR="0009384D">
        <w:rPr>
          <w:lang w:val="en-US"/>
        </w:rPr>
        <w:t xml:space="preserve">  </w:t>
      </w:r>
    </w:p>
    <w:p w14:paraId="619087B3" w14:textId="1F58107C" w:rsidR="00E14F18" w:rsidRDefault="00EF1552" w:rsidP="00490A46">
      <w:pPr>
        <w:rPr>
          <w:lang w:val="en-US"/>
        </w:rPr>
      </w:pPr>
      <w:r>
        <w:rPr>
          <w:lang w:val="en-US"/>
        </w:rPr>
        <w:t xml:space="preserve">This project </w:t>
      </w:r>
      <w:r w:rsidR="001E060A">
        <w:rPr>
          <w:lang w:val="en-US"/>
        </w:rPr>
        <w:t>contains</w:t>
      </w:r>
      <w:r>
        <w:rPr>
          <w:lang w:val="en-US"/>
        </w:rPr>
        <w:t xml:space="preserve"> four </w:t>
      </w:r>
      <w:r w:rsidR="001E060A">
        <w:rPr>
          <w:lang w:val="en-US"/>
        </w:rPr>
        <w:t>major</w:t>
      </w:r>
      <w:r>
        <w:rPr>
          <w:lang w:val="en-US"/>
        </w:rPr>
        <w:t xml:space="preserve"> parts as </w:t>
      </w:r>
      <w:r w:rsidR="001E060A">
        <w:rPr>
          <w:lang w:val="en-US"/>
        </w:rPr>
        <w:t>below:</w:t>
      </w:r>
    </w:p>
    <w:p w14:paraId="2BBB924B" w14:textId="7327CBEE" w:rsidR="00213897" w:rsidRDefault="00934FD6" w:rsidP="0021389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Solution folder</w:t>
      </w:r>
      <w:r w:rsidR="001E060A">
        <w:rPr>
          <w:lang w:val="en-US"/>
        </w:rPr>
        <w:t xml:space="preserve"> </w:t>
      </w:r>
      <w:r>
        <w:rPr>
          <w:lang w:val="en-US"/>
        </w:rPr>
        <w:t>C</w:t>
      </w:r>
      <w:r w:rsidR="001E060A">
        <w:rPr>
          <w:lang w:val="en-US"/>
        </w:rPr>
        <w:t xml:space="preserve">ore that </w:t>
      </w:r>
      <w:r w:rsidR="00213897">
        <w:rPr>
          <w:lang w:val="en-US"/>
        </w:rPr>
        <w:t>contains</w:t>
      </w:r>
      <w:r>
        <w:rPr>
          <w:lang w:val="en-US"/>
        </w:rPr>
        <w:t>:</w:t>
      </w:r>
      <w:r w:rsidR="001E060A">
        <w:rPr>
          <w:lang w:val="en-US"/>
        </w:rPr>
        <w:t xml:space="preserve"> </w:t>
      </w:r>
    </w:p>
    <w:p w14:paraId="701EDDF3" w14:textId="678D30FC" w:rsidR="00213897" w:rsidRDefault="00213897" w:rsidP="00213897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Domain</w:t>
      </w:r>
      <w:r w:rsidR="00E16122">
        <w:rPr>
          <w:lang w:val="en-US"/>
        </w:rPr>
        <w:t xml:space="preserve"> : </w:t>
      </w:r>
      <w:r w:rsidR="00E16122" w:rsidRPr="00E16122">
        <w:rPr>
          <w:lang w:val="en-US"/>
        </w:rPr>
        <w:t>A class library project</w:t>
      </w:r>
      <w:r w:rsidR="00E16122">
        <w:rPr>
          <w:lang w:val="en-US"/>
        </w:rPr>
        <w:t xml:space="preserve"> </w:t>
      </w:r>
      <w:r w:rsidR="00E16122" w:rsidRPr="00E16122">
        <w:rPr>
          <w:lang w:val="en-US"/>
        </w:rPr>
        <w:t>will host enterprise wide entities</w:t>
      </w:r>
      <w:r w:rsidR="00E16122">
        <w:rPr>
          <w:lang w:val="en-US"/>
        </w:rPr>
        <w:t>, db context etc.</w:t>
      </w:r>
    </w:p>
    <w:p w14:paraId="3C28862B" w14:textId="3157D815" w:rsidR="00213897" w:rsidRPr="00E16122" w:rsidRDefault="00213897" w:rsidP="00E16122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I</w:t>
      </w:r>
      <w:r w:rsidR="001E060A" w:rsidRPr="00213897">
        <w:rPr>
          <w:lang w:val="en-US"/>
        </w:rPr>
        <w:t>nfrastructure</w:t>
      </w:r>
      <w:r w:rsidR="00E16122">
        <w:rPr>
          <w:lang w:val="en-US"/>
        </w:rPr>
        <w:t xml:space="preserve"> : </w:t>
      </w:r>
      <w:r w:rsidR="00E16122" w:rsidRPr="00E16122">
        <w:rPr>
          <w:lang w:val="en-US"/>
        </w:rPr>
        <w:t>A class library project</w:t>
      </w:r>
      <w:r w:rsidR="00E16122">
        <w:rPr>
          <w:lang w:val="en-US"/>
        </w:rPr>
        <w:t xml:space="preserve"> </w:t>
      </w:r>
      <w:r w:rsidR="00E16122" w:rsidRPr="00E16122">
        <w:rPr>
          <w:lang w:val="en-US"/>
        </w:rPr>
        <w:t>responsible for external infrastructure communications</w:t>
      </w:r>
      <w:r w:rsidR="00E16122">
        <w:rPr>
          <w:lang w:val="en-US"/>
        </w:rPr>
        <w:t xml:space="preserve"> and all</w:t>
      </w:r>
      <w:r w:rsidR="00E16122" w:rsidRPr="00E16122">
        <w:rPr>
          <w:lang w:val="en-US"/>
        </w:rPr>
        <w:t xml:space="preserve"> interfaces in one place</w:t>
      </w:r>
    </w:p>
    <w:p w14:paraId="12476DFA" w14:textId="52F7F32D" w:rsidR="00E16122" w:rsidRDefault="00213897" w:rsidP="00E16122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Application</w:t>
      </w:r>
      <w:r w:rsidR="00E16122">
        <w:rPr>
          <w:lang w:val="en-US"/>
        </w:rPr>
        <w:t xml:space="preserve"> : </w:t>
      </w:r>
      <w:r w:rsidR="00E16122" w:rsidRPr="00E16122">
        <w:rPr>
          <w:lang w:val="en-US"/>
        </w:rPr>
        <w:t>A class library project</w:t>
      </w:r>
      <w:r w:rsidR="00E16122">
        <w:rPr>
          <w:lang w:val="en-US"/>
        </w:rPr>
        <w:t xml:space="preserve"> </w:t>
      </w:r>
      <w:r w:rsidR="00E16122" w:rsidRPr="00E16122">
        <w:rPr>
          <w:lang w:val="en-US"/>
        </w:rPr>
        <w:t>responsible</w:t>
      </w:r>
      <w:r w:rsidR="00E16122">
        <w:rPr>
          <w:lang w:val="en-US"/>
        </w:rPr>
        <w:t xml:space="preserve"> of all </w:t>
      </w:r>
      <w:r w:rsidR="00E16122" w:rsidRPr="00E16122">
        <w:rPr>
          <w:lang w:val="en-US"/>
        </w:rPr>
        <w:t>services business logic</w:t>
      </w:r>
    </w:p>
    <w:p w14:paraId="37A28C6B" w14:textId="5DFE46E1" w:rsidR="00934FD6" w:rsidRDefault="00934FD6" w:rsidP="00934FD6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72AD1FF8" wp14:editId="76B07250">
            <wp:extent cx="3362325" cy="704850"/>
            <wp:effectExtent l="0" t="0" r="9525" b="0"/>
            <wp:docPr id="1398015649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15649" name="Picture 1" descr="A close-up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411E" w14:textId="76C8B83A" w:rsidR="00934FD6" w:rsidRDefault="00934FD6" w:rsidP="00934FD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Solution folder </w:t>
      </w:r>
      <w:r w:rsidRPr="00934FD6">
        <w:rPr>
          <w:lang w:val="en-US"/>
        </w:rPr>
        <w:t>Services</w:t>
      </w:r>
      <w:r>
        <w:rPr>
          <w:lang w:val="en-US"/>
        </w:rPr>
        <w:t xml:space="preserve"> that contain:</w:t>
      </w:r>
    </w:p>
    <w:p w14:paraId="475093B4" w14:textId="6AA840DB" w:rsidR="00934FD6" w:rsidRDefault="00934FD6" w:rsidP="00934FD6">
      <w:pPr>
        <w:pStyle w:val="ListParagraph"/>
        <w:numPr>
          <w:ilvl w:val="1"/>
          <w:numId w:val="21"/>
        </w:numPr>
        <w:rPr>
          <w:lang w:val="en-US"/>
        </w:rPr>
      </w:pPr>
      <w:r w:rsidRPr="00934FD6">
        <w:rPr>
          <w:lang w:val="en-US"/>
        </w:rPr>
        <w:t>Worker</w:t>
      </w:r>
      <w:r>
        <w:rPr>
          <w:lang w:val="en-US"/>
        </w:rPr>
        <w:t xml:space="preserve"> s</w:t>
      </w:r>
      <w:r w:rsidRPr="00934FD6">
        <w:rPr>
          <w:lang w:val="en-US"/>
        </w:rPr>
        <w:t>ervice</w:t>
      </w:r>
      <w:r>
        <w:rPr>
          <w:lang w:val="en-US"/>
        </w:rPr>
        <w:t xml:space="preserve"> that will be </w:t>
      </w:r>
      <w:r w:rsidRPr="00E16122">
        <w:rPr>
          <w:lang w:val="en-US"/>
        </w:rPr>
        <w:t>responsible</w:t>
      </w:r>
      <w:r>
        <w:rPr>
          <w:lang w:val="en-US"/>
        </w:rPr>
        <w:t xml:space="preserve"> of reading files </w:t>
      </w:r>
      <w:r w:rsidR="00120F8A">
        <w:rPr>
          <w:lang w:val="en-US"/>
        </w:rPr>
        <w:t>Json</w:t>
      </w:r>
      <w:r>
        <w:rPr>
          <w:lang w:val="en-US"/>
        </w:rPr>
        <w:t xml:space="preserve"> files that contains drivers’ data and store it in database.</w:t>
      </w:r>
    </w:p>
    <w:p w14:paraId="5A1BB730" w14:textId="45674368" w:rsidR="00934FD6" w:rsidRDefault="00934FD6" w:rsidP="00934FD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Solution folder </w:t>
      </w:r>
      <w:r w:rsidRPr="00934FD6">
        <w:rPr>
          <w:lang w:val="en-US"/>
        </w:rPr>
        <w:t xml:space="preserve">Simulator </w:t>
      </w:r>
      <w:r>
        <w:rPr>
          <w:lang w:val="en-US"/>
        </w:rPr>
        <w:t xml:space="preserve">that </w:t>
      </w:r>
      <w:r w:rsidR="00F45991">
        <w:rPr>
          <w:lang w:val="en-US"/>
        </w:rPr>
        <w:t>contains</w:t>
      </w:r>
      <w:r>
        <w:rPr>
          <w:lang w:val="en-US"/>
        </w:rPr>
        <w:t>:</w:t>
      </w:r>
    </w:p>
    <w:p w14:paraId="75AFFE9F" w14:textId="71B06DFF" w:rsidR="00934FD6" w:rsidRDefault="00934FD6" w:rsidP="00934FD6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Desktop application working as s</w:t>
      </w:r>
      <w:r w:rsidRPr="00934FD6">
        <w:rPr>
          <w:lang w:val="en-US"/>
        </w:rPr>
        <w:t>imulator</w:t>
      </w:r>
      <w:r>
        <w:rPr>
          <w:lang w:val="en-US"/>
        </w:rPr>
        <w:t xml:space="preserve"> to generate </w:t>
      </w:r>
      <w:r w:rsidR="00120F8A">
        <w:rPr>
          <w:lang w:val="en-US"/>
        </w:rPr>
        <w:t>Json</w:t>
      </w:r>
      <w:r>
        <w:rPr>
          <w:lang w:val="en-US"/>
        </w:rPr>
        <w:t xml:space="preserve"> files contains drivers’ data.</w:t>
      </w:r>
    </w:p>
    <w:p w14:paraId="2A2B9A93" w14:textId="1121B1DE" w:rsidR="00934FD6" w:rsidRDefault="00934FD6" w:rsidP="00934FD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Solution folder </w:t>
      </w:r>
      <w:r w:rsidRPr="00934FD6">
        <w:rPr>
          <w:lang w:val="en-US"/>
        </w:rPr>
        <w:t>UnitTests</w:t>
      </w:r>
      <w:r>
        <w:rPr>
          <w:lang w:val="en-US"/>
        </w:rPr>
        <w:t xml:space="preserve"> that contain:</w:t>
      </w:r>
    </w:p>
    <w:p w14:paraId="63E070A8" w14:textId="03C5A187" w:rsidR="00934FD6" w:rsidRPr="00934FD6" w:rsidRDefault="00934FD6" w:rsidP="00934FD6">
      <w:pPr>
        <w:pStyle w:val="ListParagraph"/>
        <w:numPr>
          <w:ilvl w:val="1"/>
          <w:numId w:val="21"/>
        </w:numPr>
        <w:rPr>
          <w:lang w:val="en-US"/>
        </w:rPr>
      </w:pPr>
      <w:r w:rsidRPr="00934FD6">
        <w:rPr>
          <w:lang w:val="en-US"/>
        </w:rPr>
        <w:t>UnitTests</w:t>
      </w:r>
      <w:r>
        <w:rPr>
          <w:lang w:val="en-US"/>
        </w:rPr>
        <w:t xml:space="preserve"> working as </w:t>
      </w:r>
      <w:r w:rsidRPr="00934FD6">
        <w:rPr>
          <w:lang w:val="en-US"/>
        </w:rPr>
        <w:t>Unit</w:t>
      </w:r>
      <w:r>
        <w:rPr>
          <w:lang w:val="en-US"/>
        </w:rPr>
        <w:t xml:space="preserve"> </w:t>
      </w:r>
      <w:r w:rsidRPr="00934FD6">
        <w:rPr>
          <w:lang w:val="en-US"/>
        </w:rPr>
        <w:t>Test</w:t>
      </w:r>
      <w:r>
        <w:rPr>
          <w:lang w:val="en-US"/>
        </w:rPr>
        <w:t xml:space="preserve"> for web api</w:t>
      </w:r>
    </w:p>
    <w:p w14:paraId="2B550618" w14:textId="054F1CE1" w:rsidR="00934FD6" w:rsidRDefault="00934FD6" w:rsidP="00934FD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Solution folder </w:t>
      </w:r>
      <w:r w:rsidRPr="00934FD6">
        <w:rPr>
          <w:lang w:val="en-US"/>
        </w:rPr>
        <w:t>Web</w:t>
      </w:r>
      <w:r>
        <w:rPr>
          <w:lang w:val="en-US"/>
        </w:rPr>
        <w:t xml:space="preserve"> that </w:t>
      </w:r>
      <w:r w:rsidR="00F45991">
        <w:rPr>
          <w:lang w:val="en-US"/>
        </w:rPr>
        <w:t>contains</w:t>
      </w:r>
      <w:r>
        <w:rPr>
          <w:lang w:val="en-US"/>
        </w:rPr>
        <w:t>:</w:t>
      </w:r>
    </w:p>
    <w:p w14:paraId="77D79B3C" w14:textId="3C56E5DF" w:rsidR="00934FD6" w:rsidRPr="00934FD6" w:rsidRDefault="00934FD6" w:rsidP="00934FD6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Wab Api project that have all api that will be requested from front app</w:t>
      </w:r>
    </w:p>
    <w:p w14:paraId="1451582C" w14:textId="50E3AC55" w:rsidR="00934FD6" w:rsidRDefault="00934FD6" w:rsidP="00934FD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Solution folder </w:t>
      </w:r>
      <w:r w:rsidR="004275B5">
        <w:rPr>
          <w:lang w:val="en-US"/>
        </w:rPr>
        <w:t>open in VS Code</w:t>
      </w:r>
      <w:r>
        <w:rPr>
          <w:lang w:val="en-US"/>
        </w:rPr>
        <w:t>:</w:t>
      </w:r>
    </w:p>
    <w:p w14:paraId="0FB048C9" w14:textId="2302BB08" w:rsidR="00934FD6" w:rsidRDefault="004275B5" w:rsidP="00934FD6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F</w:t>
      </w:r>
      <w:r w:rsidR="00934FD6">
        <w:rPr>
          <w:lang w:val="en-US"/>
        </w:rPr>
        <w:t>ront app</w:t>
      </w:r>
      <w:r>
        <w:rPr>
          <w:lang w:val="en-US"/>
        </w:rPr>
        <w:t xml:space="preserve"> calling web apis to view listed </w:t>
      </w:r>
      <w:r w:rsidR="00120F8A">
        <w:rPr>
          <w:lang w:val="en-US"/>
        </w:rPr>
        <w:t>required.</w:t>
      </w:r>
      <w:r>
        <w:rPr>
          <w:lang w:val="en-US"/>
        </w:rPr>
        <w:t xml:space="preserve"> </w:t>
      </w:r>
    </w:p>
    <w:p w14:paraId="4F6F8C5D" w14:textId="118587C8" w:rsidR="00120F8A" w:rsidRPr="00120F8A" w:rsidRDefault="00120F8A" w:rsidP="00120F8A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AB6B110" wp14:editId="5DB38F7F">
            <wp:extent cx="3324225" cy="1914525"/>
            <wp:effectExtent l="0" t="0" r="9525" b="9525"/>
            <wp:docPr id="1244286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861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6EBC" w14:textId="1093B44F" w:rsidR="007F4018" w:rsidRDefault="007F4018" w:rsidP="00120F8A">
      <w:pPr>
        <w:rPr>
          <w:lang w:val="en-US"/>
        </w:rPr>
      </w:pPr>
    </w:p>
    <w:p w14:paraId="7E13ACB5" w14:textId="12AF0FB1" w:rsidR="00913B35" w:rsidRDefault="00913B35" w:rsidP="00913B35">
      <w:pPr>
        <w:pStyle w:val="Heading1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Task </w:t>
      </w:r>
      <w:r w:rsidR="00120F8A">
        <w:rPr>
          <w:lang w:val="en-US"/>
        </w:rPr>
        <w:t>Details</w:t>
      </w:r>
      <w:r>
        <w:rPr>
          <w:lang w:val="en-US"/>
        </w:rPr>
        <w:t xml:space="preserve"> </w:t>
      </w:r>
    </w:p>
    <w:p w14:paraId="6B852A8C" w14:textId="77777777" w:rsidR="00CB1E2E" w:rsidRPr="00CB1E2E" w:rsidRDefault="00CB1E2E" w:rsidP="00CB1E2E">
      <w:pPr>
        <w:rPr>
          <w:lang w:val="en-US"/>
        </w:rPr>
      </w:pPr>
    </w:p>
    <w:p w14:paraId="0C34D6A1" w14:textId="08C3AC3C" w:rsidR="00120F8A" w:rsidRPr="00CB1E2E" w:rsidRDefault="007F4018" w:rsidP="007F401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B1E2E">
        <w:rPr>
          <w:sz w:val="22"/>
          <w:szCs w:val="22"/>
          <w:lang w:val="en-US"/>
        </w:rPr>
        <w:t>Data Simulation with Sample Dat</w:t>
      </w:r>
      <w:r w:rsidR="00120F8A" w:rsidRPr="00CB1E2E">
        <w:rPr>
          <w:sz w:val="22"/>
          <w:szCs w:val="22"/>
          <w:lang w:val="en-US"/>
        </w:rPr>
        <w:t>a by</w:t>
      </w:r>
      <w:r w:rsidR="00120F8A" w:rsidRPr="00CB1E2E">
        <w:t xml:space="preserve"> </w:t>
      </w:r>
      <w:r w:rsidR="00120F8A" w:rsidRPr="00CB1E2E">
        <w:rPr>
          <w:sz w:val="22"/>
          <w:szCs w:val="22"/>
          <w:lang w:val="en-US"/>
        </w:rPr>
        <w:t xml:space="preserve">Desktop application working as </w:t>
      </w:r>
      <w:r w:rsidR="00F950B1" w:rsidRPr="00CB1E2E">
        <w:rPr>
          <w:sz w:val="22"/>
          <w:szCs w:val="22"/>
          <w:lang w:val="en-US"/>
        </w:rPr>
        <w:t>simulator.</w:t>
      </w:r>
    </w:p>
    <w:p w14:paraId="47A875DD" w14:textId="674147EB" w:rsidR="00120F8A" w:rsidRPr="00CB1E2E" w:rsidRDefault="00120F8A" w:rsidP="007F401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B1E2E">
        <w:rPr>
          <w:sz w:val="22"/>
          <w:szCs w:val="22"/>
          <w:lang w:val="en-US"/>
        </w:rPr>
        <w:t xml:space="preserve">Worker service that will be responsible of reading files Json files that </w:t>
      </w:r>
      <w:r w:rsidR="00CB1E2E" w:rsidRPr="00CB1E2E">
        <w:rPr>
          <w:sz w:val="22"/>
          <w:szCs w:val="22"/>
          <w:lang w:val="en-US"/>
        </w:rPr>
        <w:t>contain</w:t>
      </w:r>
      <w:r w:rsidRPr="00CB1E2E">
        <w:rPr>
          <w:sz w:val="22"/>
          <w:szCs w:val="22"/>
          <w:lang w:val="en-US"/>
        </w:rPr>
        <w:t xml:space="preserve"> drivers’ data and store it in PostgreSQL database.</w:t>
      </w:r>
    </w:p>
    <w:p w14:paraId="74C3D231" w14:textId="24525FA5" w:rsidR="007F4018" w:rsidRPr="00CB1E2E" w:rsidRDefault="00120F8A" w:rsidP="007F401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B1E2E">
        <w:rPr>
          <w:sz w:val="22"/>
          <w:szCs w:val="22"/>
          <w:lang w:val="en-US"/>
        </w:rPr>
        <w:t>PostgreSQL database views that will view lists as data from TachographRecord table.</w:t>
      </w:r>
    </w:p>
    <w:p w14:paraId="2DF6FABD" w14:textId="783BB076" w:rsidR="00120F8A" w:rsidRPr="00CB1E2E" w:rsidRDefault="00120F8A" w:rsidP="007F4018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B1E2E">
        <w:rPr>
          <w:sz w:val="22"/>
          <w:szCs w:val="22"/>
          <w:lang w:val="en-US"/>
        </w:rPr>
        <w:t>Web Api presents all data required from front to view lists.</w:t>
      </w:r>
    </w:p>
    <w:p w14:paraId="49F992ED" w14:textId="4357ADD1" w:rsidR="00120F8A" w:rsidRPr="00942B4B" w:rsidRDefault="00120F8A" w:rsidP="00120F8A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B1E2E">
        <w:rPr>
          <w:sz w:val="22"/>
          <w:szCs w:val="22"/>
          <w:lang w:val="en-US"/>
        </w:rPr>
        <w:t xml:space="preserve">Web </w:t>
      </w:r>
      <w:r w:rsidR="00F45991" w:rsidRPr="00CB1E2E">
        <w:rPr>
          <w:sz w:val="22"/>
          <w:szCs w:val="22"/>
          <w:lang w:val="en-US"/>
        </w:rPr>
        <w:t>APP</w:t>
      </w:r>
      <w:r w:rsidRPr="00CB1E2E">
        <w:rPr>
          <w:sz w:val="22"/>
          <w:szCs w:val="22"/>
          <w:lang w:val="en-US"/>
        </w:rPr>
        <w:t xml:space="preserve"> presents all data </w:t>
      </w:r>
      <w:r w:rsidR="00F45991" w:rsidRPr="00CB1E2E">
        <w:rPr>
          <w:sz w:val="22"/>
          <w:szCs w:val="22"/>
          <w:lang w:val="en-US"/>
        </w:rPr>
        <w:t xml:space="preserve">in </w:t>
      </w:r>
      <w:r w:rsidRPr="00CB1E2E">
        <w:rPr>
          <w:sz w:val="22"/>
          <w:szCs w:val="22"/>
          <w:lang w:val="en-US"/>
        </w:rPr>
        <w:t>lists.</w:t>
      </w:r>
    </w:p>
    <w:p w14:paraId="5E136353" w14:textId="098135D8" w:rsidR="00942B4B" w:rsidRPr="00942B4B" w:rsidRDefault="00942B4B" w:rsidP="00120F8A">
      <w:pPr>
        <w:pStyle w:val="ListParagraph"/>
        <w:numPr>
          <w:ilvl w:val="0"/>
          <w:numId w:val="20"/>
        </w:numPr>
        <w:jc w:val="both"/>
        <w:rPr>
          <w:lang w:val="en-US"/>
        </w:rPr>
      </w:pPr>
      <w:r>
        <w:rPr>
          <w:sz w:val="22"/>
          <w:szCs w:val="22"/>
          <w:lang w:val="en-US"/>
        </w:rPr>
        <w:t>Using</w:t>
      </w:r>
      <w:r w:rsidRPr="00942B4B">
        <w:t xml:space="preserve"> </w:t>
      </w:r>
      <w:r w:rsidRPr="00942B4B">
        <w:rPr>
          <w:sz w:val="22"/>
          <w:szCs w:val="22"/>
          <w:lang w:val="en-US"/>
        </w:rPr>
        <w:t>Serilog</w:t>
      </w:r>
      <w:r>
        <w:rPr>
          <w:sz w:val="22"/>
          <w:szCs w:val="22"/>
          <w:lang w:val="en-US"/>
        </w:rPr>
        <w:t xml:space="preserve"> for logging.</w:t>
      </w:r>
    </w:p>
    <w:p w14:paraId="5B7ECF6D" w14:textId="616F64F7" w:rsidR="00942B4B" w:rsidRPr="00CB1E2E" w:rsidRDefault="00942B4B" w:rsidP="00120F8A">
      <w:pPr>
        <w:pStyle w:val="ListParagraph"/>
        <w:numPr>
          <w:ilvl w:val="0"/>
          <w:numId w:val="20"/>
        </w:numPr>
        <w:jc w:val="both"/>
        <w:rPr>
          <w:lang w:val="en-US"/>
        </w:rPr>
      </w:pPr>
      <w:r>
        <w:rPr>
          <w:lang w:val="en-US"/>
        </w:rPr>
        <w:t xml:space="preserve">Create </w:t>
      </w:r>
      <w:r w:rsidRPr="00942B4B">
        <w:rPr>
          <w:lang w:val="en-US"/>
        </w:rPr>
        <w:t>Middleware</w:t>
      </w:r>
      <w:r>
        <w:rPr>
          <w:lang w:val="en-US"/>
        </w:rPr>
        <w:t xml:space="preserve"> for error handling.</w:t>
      </w:r>
    </w:p>
    <w:p w14:paraId="26BE3566" w14:textId="4BC1D894" w:rsidR="000E36FF" w:rsidRDefault="000E36FF" w:rsidP="009403A6">
      <w:pPr>
        <w:rPr>
          <w:lang w:val="en-US"/>
        </w:rPr>
      </w:pPr>
    </w:p>
    <w:p w14:paraId="36038C6B" w14:textId="7DAE44F4" w:rsidR="00320AEA" w:rsidRDefault="00320AEA" w:rsidP="00320AEA">
      <w:pPr>
        <w:pStyle w:val="Heading1"/>
        <w:numPr>
          <w:ilvl w:val="0"/>
          <w:numId w:val="18"/>
        </w:numPr>
        <w:tabs>
          <w:tab w:val="num" w:pos="680"/>
        </w:tabs>
        <w:ind w:left="680" w:hanging="680"/>
        <w:rPr>
          <w:lang w:val="en-US"/>
        </w:rPr>
      </w:pPr>
      <w:r>
        <w:rPr>
          <w:lang w:val="en-US"/>
        </w:rPr>
        <w:t>Task in GitHub</w:t>
      </w:r>
    </w:p>
    <w:p w14:paraId="412EADA0" w14:textId="4FA12B1A" w:rsidR="00320AEA" w:rsidRDefault="00320AEA" w:rsidP="00320AEA">
      <w:pPr>
        <w:pStyle w:val="ListParagraph"/>
        <w:numPr>
          <w:ilvl w:val="0"/>
          <w:numId w:val="23"/>
        </w:numPr>
        <w:rPr>
          <w:lang w:val="en-US"/>
        </w:rPr>
      </w:pPr>
      <w:r w:rsidRPr="00320AEA">
        <w:rPr>
          <w:lang w:val="en-US"/>
        </w:rPr>
        <w:t xml:space="preserve">Front app upload without node_modules to retrieve it after download you need to nun </w:t>
      </w:r>
      <w:r w:rsidR="007663A1">
        <w:rPr>
          <w:lang w:val="en-US"/>
        </w:rPr>
        <w:t>(</w:t>
      </w:r>
      <w:r w:rsidRPr="00320AEA">
        <w:rPr>
          <w:lang w:val="en-US"/>
        </w:rPr>
        <w:t>npm I</w:t>
      </w:r>
      <w:r w:rsidR="007663A1">
        <w:rPr>
          <w:lang w:val="en-US"/>
        </w:rPr>
        <w:t>)</w:t>
      </w:r>
      <w:r w:rsidRPr="00320AEA">
        <w:rPr>
          <w:lang w:val="en-US"/>
        </w:rPr>
        <w:t xml:space="preserve"> after open it in vs code</w:t>
      </w:r>
    </w:p>
    <w:p w14:paraId="50FCAD47" w14:textId="1D89C8DA" w:rsidR="00320AEA" w:rsidRPr="00320AEA" w:rsidRDefault="00320AEA" w:rsidP="00320AEA">
      <w:pPr>
        <w:pStyle w:val="ListParagraph"/>
        <w:numPr>
          <w:ilvl w:val="0"/>
          <w:numId w:val="23"/>
        </w:numPr>
        <w:rPr>
          <w:lang w:val="en-US"/>
        </w:rPr>
      </w:pPr>
      <w:r w:rsidRPr="00320AEA">
        <w:rPr>
          <w:lang w:val="en-US"/>
        </w:rPr>
        <w:t>postgresql-script.txt</w:t>
      </w:r>
      <w:r>
        <w:rPr>
          <w:lang w:val="en-US"/>
        </w:rPr>
        <w:t xml:space="preserve"> contain database </w:t>
      </w:r>
      <w:r w:rsidR="007663A1">
        <w:rPr>
          <w:lang w:val="en-US"/>
        </w:rPr>
        <w:t>script.</w:t>
      </w:r>
    </w:p>
    <w:p w14:paraId="5DD7AC8D" w14:textId="3C3407E2" w:rsidR="00320AEA" w:rsidRDefault="00320AEA" w:rsidP="00320AEA">
      <w:pPr>
        <w:rPr>
          <w:lang w:val="en-US"/>
        </w:rPr>
      </w:pPr>
      <w:r>
        <w:rPr>
          <w:noProof/>
        </w:rPr>
        <w:drawing>
          <wp:inline distT="0" distB="0" distL="0" distR="0" wp14:anchorId="331F4112" wp14:editId="4CC89D92">
            <wp:extent cx="5814060" cy="4028440"/>
            <wp:effectExtent l="0" t="0" r="0" b="0"/>
            <wp:docPr id="2062381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813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58A" w14:textId="77777777" w:rsidR="00942B4B" w:rsidRPr="009403A6" w:rsidRDefault="00942B4B" w:rsidP="00320AEA">
      <w:pPr>
        <w:rPr>
          <w:lang w:val="en-US"/>
        </w:rPr>
      </w:pPr>
    </w:p>
    <w:sectPr w:rsidR="00942B4B" w:rsidRPr="009403A6" w:rsidSect="00924DD6">
      <w:headerReference w:type="default" r:id="rId10"/>
      <w:footerReference w:type="default" r:id="rId11"/>
      <w:pgSz w:w="11906" w:h="16838"/>
      <w:pgMar w:top="2552" w:right="1559" w:bottom="1134" w:left="1191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6152" w14:textId="77777777" w:rsidR="00F25702" w:rsidRDefault="00F25702">
      <w:r>
        <w:separator/>
      </w:r>
    </w:p>
  </w:endnote>
  <w:endnote w:type="continuationSeparator" w:id="0">
    <w:p w14:paraId="249CA495" w14:textId="77777777" w:rsidR="00F25702" w:rsidRDefault="00F25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4E37" w14:textId="77777777" w:rsidR="000D3158" w:rsidRDefault="007A4AA1">
    <w:pPr>
      <w:pStyle w:val="Footer"/>
    </w:pPr>
    <w:r>
      <w:rPr>
        <w:lang w:val="sv-SE"/>
      </w:rPr>
      <mc:AlternateContent>
        <mc:Choice Requires="wps">
          <w:drawing>
            <wp:anchor distT="0" distB="0" distL="114300" distR="114300" simplePos="0" relativeHeight="251657728" behindDoc="0" locked="1" layoutInCell="0" allowOverlap="0" wp14:anchorId="431E7A22" wp14:editId="03404445">
              <wp:simplePos x="0" y="0"/>
              <wp:positionH relativeFrom="column">
                <wp:posOffset>-360045</wp:posOffset>
              </wp:positionH>
              <wp:positionV relativeFrom="page">
                <wp:posOffset>9361170</wp:posOffset>
              </wp:positionV>
              <wp:extent cx="114300" cy="1028700"/>
              <wp:effectExtent l="1905" t="0" r="0" b="1905"/>
              <wp:wrapSquare wrapText="bothSides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7BD58" w14:textId="77777777" w:rsidR="000D3158" w:rsidRPr="00171525" w:rsidRDefault="000D3158" w:rsidP="005A078D">
                          <w:pPr>
                            <w:rPr>
                              <w:sz w:val="14"/>
                              <w:szCs w:val="14"/>
                              <w:lang w:val="sv-SE"/>
                            </w:rPr>
                          </w:pPr>
                          <w:r w:rsidRPr="00171525">
                            <w:rPr>
                              <w:sz w:val="14"/>
                              <w:szCs w:val="14"/>
                              <w:lang w:val="sv-SE"/>
                            </w:rPr>
                            <w:t>STD10000-</w:t>
                          </w:r>
                          <w:r>
                            <w:rPr>
                              <w:sz w:val="14"/>
                              <w:szCs w:val="14"/>
                              <w:lang w:val="sv-SE"/>
                            </w:rPr>
                            <w:t>1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E7A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8.35pt;margin-top:737.1pt;width:9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" o:allowincell="f" o:allowoverlap="f" stroked="f" strokecolor="red">
              <v:textbox style="layout-flow:vertical;mso-layout-flow-alt:bottom-to-top" inset="0,0,0,0">
                <w:txbxContent>
                  <w:p w14:paraId="5387BD58" w14:textId="77777777" w:rsidR="000D3158" w:rsidRPr="00171525" w:rsidRDefault="000D3158" w:rsidP="005A078D">
                    <w:pPr>
                      <w:rPr>
                        <w:sz w:val="14"/>
                        <w:szCs w:val="14"/>
                        <w:lang w:val="sv-SE"/>
                      </w:rPr>
                    </w:pPr>
                    <w:r w:rsidRPr="00171525">
                      <w:rPr>
                        <w:sz w:val="14"/>
                        <w:szCs w:val="14"/>
                        <w:lang w:val="sv-SE"/>
                      </w:rPr>
                      <w:t>STD10000-</w:t>
                    </w:r>
                    <w:r>
                      <w:rPr>
                        <w:sz w:val="14"/>
                        <w:szCs w:val="14"/>
                        <w:lang w:val="sv-SE"/>
                      </w:rPr>
                      <w:t>1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C06C" w14:textId="77777777" w:rsidR="00F25702" w:rsidRDefault="00F25702">
      <w:r>
        <w:separator/>
      </w:r>
    </w:p>
  </w:footnote>
  <w:footnote w:type="continuationSeparator" w:id="0">
    <w:p w14:paraId="5ABD2DF7" w14:textId="77777777" w:rsidR="00F25702" w:rsidRDefault="00F25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A0" w:firstRow="1" w:lastRow="0" w:firstColumn="1" w:lastColumn="0" w:noHBand="0" w:noVBand="0"/>
    </w:tblPr>
    <w:tblGrid>
      <w:gridCol w:w="5148"/>
      <w:gridCol w:w="3600"/>
      <w:gridCol w:w="1540"/>
    </w:tblGrid>
    <w:tr w:rsidR="00E602F9" w:rsidRPr="007125A8" w14:paraId="2D7B90DF" w14:textId="77777777" w:rsidTr="00E602F9">
      <w:trPr>
        <w:trHeight w:val="799"/>
      </w:trPr>
      <w:tc>
        <w:tcPr>
          <w:tcW w:w="5148" w:type="dxa"/>
          <w:shd w:val="clear" w:color="auto" w:fill="auto"/>
        </w:tcPr>
        <w:p w14:paraId="7EBFB4F4" w14:textId="77777777" w:rsidR="00E602F9" w:rsidRDefault="00E602F9" w:rsidP="006120E6">
          <w:pPr>
            <w:pStyle w:val="Header"/>
            <w:spacing w:before="40"/>
            <w:rPr>
              <w:lang w:val="sv-SE"/>
            </w:rPr>
          </w:pPr>
          <w:r>
            <w:rPr>
              <w:lang w:val="sv-SE"/>
            </w:rPr>
            <w:drawing>
              <wp:inline distT="0" distB="0" distL="0" distR="0" wp14:anchorId="692D82DB" wp14:editId="1201EC98">
                <wp:extent cx="1889764" cy="310897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cania_wordmark_blac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9764" cy="310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0" w:type="dxa"/>
          <w:gridSpan w:val="2"/>
          <w:shd w:val="clear" w:color="auto" w:fill="auto"/>
        </w:tcPr>
        <w:p w14:paraId="1B8DE449" w14:textId="77777777" w:rsidR="00E602F9" w:rsidRPr="007125A8" w:rsidRDefault="00E602F9" w:rsidP="00E602F9">
          <w:pPr>
            <w:pStyle w:val="Header"/>
            <w:spacing w:before="40"/>
            <w:jc w:val="right"/>
            <w:rPr>
              <w:sz w:val="14"/>
              <w:szCs w:val="14"/>
            </w:rPr>
          </w:pPr>
          <w:r>
            <w:rPr>
              <w:sz w:val="14"/>
              <w:szCs w:val="14"/>
              <w:lang w:val="sv-SE"/>
            </w:rPr>
            <w:drawing>
              <wp:anchor distT="0" distB="0" distL="114300" distR="114300" simplePos="0" relativeHeight="251658752" behindDoc="0" locked="0" layoutInCell="1" allowOverlap="1" wp14:anchorId="6EDE3F4F" wp14:editId="5F2FAD76">
                <wp:simplePos x="0" y="0"/>
                <wp:positionH relativeFrom="column">
                  <wp:posOffset>2671742</wp:posOffset>
                </wp:positionH>
                <wp:positionV relativeFrom="page">
                  <wp:posOffset>-3810</wp:posOffset>
                </wp:positionV>
                <wp:extent cx="457200" cy="435600"/>
                <wp:effectExtent l="0" t="0" r="0" b="317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cania_symbol_mono_black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3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D3158" w:rsidRPr="007125A8" w14:paraId="517ACEF9" w14:textId="77777777">
      <w:trPr>
        <w:trHeight w:val="20"/>
      </w:trPr>
      <w:tc>
        <w:tcPr>
          <w:tcW w:w="5148" w:type="dxa"/>
          <w:shd w:val="clear" w:color="auto" w:fill="auto"/>
        </w:tcPr>
        <w:p w14:paraId="7871985F" w14:textId="77777777" w:rsidR="000D3158" w:rsidRPr="007125A8" w:rsidRDefault="000D3158" w:rsidP="006120E6">
          <w:pPr>
            <w:pStyle w:val="Header"/>
            <w:spacing w:before="40"/>
          </w:pPr>
        </w:p>
      </w:tc>
      <w:tc>
        <w:tcPr>
          <w:tcW w:w="5140" w:type="dxa"/>
          <w:gridSpan w:val="2"/>
          <w:shd w:val="clear" w:color="auto" w:fill="auto"/>
        </w:tcPr>
        <w:p w14:paraId="38EF5ACA" w14:textId="77777777" w:rsidR="000D3158" w:rsidRPr="007125A8" w:rsidRDefault="000D3158" w:rsidP="006120E6">
          <w:pPr>
            <w:pStyle w:val="Header"/>
            <w:spacing w:before="40"/>
            <w:rPr>
              <w:sz w:val="14"/>
              <w:szCs w:val="14"/>
            </w:rPr>
          </w:pPr>
        </w:p>
      </w:tc>
    </w:tr>
    <w:tr w:rsidR="00EF1552" w:rsidRPr="007125A8" w14:paraId="6490B008" w14:textId="77777777">
      <w:trPr>
        <w:trHeight w:val="20"/>
      </w:trPr>
      <w:tc>
        <w:tcPr>
          <w:tcW w:w="5148" w:type="dxa"/>
          <w:shd w:val="clear" w:color="auto" w:fill="auto"/>
        </w:tcPr>
        <w:p w14:paraId="6F630D42" w14:textId="77777777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Document type</w:t>
          </w:r>
        </w:p>
      </w:tc>
      <w:tc>
        <w:tcPr>
          <w:tcW w:w="3600" w:type="dxa"/>
          <w:shd w:val="clear" w:color="auto" w:fill="auto"/>
        </w:tcPr>
        <w:p w14:paraId="46007EE8" w14:textId="5C60986F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File name</w:t>
          </w:r>
        </w:p>
      </w:tc>
      <w:tc>
        <w:tcPr>
          <w:tcW w:w="1540" w:type="dxa"/>
          <w:shd w:val="clear" w:color="auto" w:fill="auto"/>
        </w:tcPr>
        <w:p w14:paraId="1C1173B5" w14:textId="57C6AE20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Page</w:t>
          </w:r>
        </w:p>
      </w:tc>
    </w:tr>
    <w:tr w:rsidR="00EF1552" w:rsidRPr="00413FDA" w14:paraId="5E24C63E" w14:textId="77777777">
      <w:trPr>
        <w:trHeight w:val="20"/>
      </w:trPr>
      <w:tc>
        <w:tcPr>
          <w:tcW w:w="5148" w:type="dxa"/>
          <w:shd w:val="clear" w:color="auto" w:fill="auto"/>
        </w:tcPr>
        <w:p w14:paraId="1DBE1579" w14:textId="429A2FEA" w:rsidR="00EF1552" w:rsidRPr="00413FDA" w:rsidRDefault="00EF1552" w:rsidP="00EF1552">
          <w:pPr>
            <w:pStyle w:val="Header"/>
            <w:spacing w:before="40"/>
            <w:rPr>
              <w:szCs w:val="22"/>
            </w:rPr>
          </w:pPr>
          <w:bookmarkStart w:id="1" w:name="DocType"/>
          <w:bookmarkEnd w:id="1"/>
          <w:r>
            <w:rPr>
              <w:szCs w:val="22"/>
            </w:rPr>
            <w:t xml:space="preserve">Technical Task </w:t>
          </w:r>
        </w:p>
      </w:tc>
      <w:tc>
        <w:tcPr>
          <w:tcW w:w="3600" w:type="dxa"/>
          <w:shd w:val="clear" w:color="auto" w:fill="auto"/>
        </w:tcPr>
        <w:p w14:paraId="204A9262" w14:textId="6D179DFA" w:rsidR="00EF1552" w:rsidRPr="00413FDA" w:rsidRDefault="00EF1552" w:rsidP="00EF1552">
          <w:pPr>
            <w:pStyle w:val="Header"/>
            <w:spacing w:before="40"/>
            <w:rPr>
              <w:szCs w:val="22"/>
            </w:rPr>
          </w:pPr>
          <w:bookmarkStart w:id="2" w:name="DocTitle"/>
          <w:bookmarkEnd w:id="2"/>
          <w:r w:rsidRPr="00EF1552">
            <w:t>Task Description</w:t>
          </w:r>
        </w:p>
      </w:tc>
      <w:bookmarkStart w:id="3" w:name="Issue"/>
      <w:bookmarkEnd w:id="3"/>
      <w:tc>
        <w:tcPr>
          <w:tcW w:w="1540" w:type="dxa"/>
          <w:shd w:val="clear" w:color="auto" w:fill="auto"/>
        </w:tcPr>
        <w:p w14:paraId="67DE81C1" w14:textId="7C12DF35" w:rsidR="00EF1552" w:rsidRPr="00413FDA" w:rsidRDefault="00EF1552" w:rsidP="00EF1552">
          <w:pPr>
            <w:pStyle w:val="Header"/>
            <w:spacing w:before="40"/>
            <w:rPr>
              <w:szCs w:val="22"/>
            </w:rPr>
          </w:pPr>
          <w:r w:rsidRPr="007125A8">
            <w:fldChar w:fldCharType="begin"/>
          </w:r>
          <w:r w:rsidRPr="007125A8">
            <w:instrText xml:space="preserve"> PAGE </w:instrText>
          </w:r>
          <w:r w:rsidRPr="007125A8">
            <w:fldChar w:fldCharType="separate"/>
          </w:r>
          <w:r>
            <w:t>1</w:t>
          </w:r>
          <w:r w:rsidRPr="007125A8">
            <w:fldChar w:fldCharType="end"/>
          </w:r>
          <w:r w:rsidRPr="007125A8">
            <w:t>(</w:t>
          </w:r>
          <w:r w:rsidRPr="007125A8">
            <w:fldChar w:fldCharType="begin"/>
          </w:r>
          <w:r w:rsidRPr="007125A8">
            <w:instrText xml:space="preserve"> NUMPAGES </w:instrText>
          </w:r>
          <w:r w:rsidRPr="007125A8">
            <w:fldChar w:fldCharType="separate"/>
          </w:r>
          <w:r>
            <w:t>1</w:t>
          </w:r>
          <w:r w:rsidRPr="007125A8">
            <w:fldChar w:fldCharType="end"/>
          </w:r>
          <w:r w:rsidRPr="007125A8">
            <w:t>)</w:t>
          </w:r>
        </w:p>
      </w:tc>
    </w:tr>
    <w:tr w:rsidR="00EF1552" w:rsidRPr="007125A8" w14:paraId="2439C2B3" w14:textId="77777777">
      <w:trPr>
        <w:trHeight w:val="20"/>
      </w:trPr>
      <w:tc>
        <w:tcPr>
          <w:tcW w:w="5148" w:type="dxa"/>
          <w:shd w:val="clear" w:color="auto" w:fill="auto"/>
        </w:tcPr>
        <w:p w14:paraId="43D61F66" w14:textId="19915C05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  <w:r>
            <w:rPr>
              <w:sz w:val="14"/>
              <w:szCs w:val="14"/>
            </w:rPr>
            <w:t>Creeated</w:t>
          </w:r>
          <w:r w:rsidRPr="007125A8">
            <w:rPr>
              <w:sz w:val="14"/>
              <w:szCs w:val="14"/>
            </w:rPr>
            <w:t xml:space="preserve"> by </w:t>
          </w:r>
        </w:p>
      </w:tc>
      <w:tc>
        <w:tcPr>
          <w:tcW w:w="3600" w:type="dxa"/>
          <w:shd w:val="clear" w:color="auto" w:fill="auto"/>
        </w:tcPr>
        <w:p w14:paraId="087F74F5" w14:textId="1565DF40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  <w:r w:rsidRPr="007125A8">
            <w:rPr>
              <w:sz w:val="14"/>
              <w:szCs w:val="14"/>
            </w:rPr>
            <w:t>Date</w:t>
          </w:r>
        </w:p>
      </w:tc>
      <w:tc>
        <w:tcPr>
          <w:tcW w:w="1540" w:type="dxa"/>
          <w:shd w:val="clear" w:color="auto" w:fill="auto"/>
        </w:tcPr>
        <w:p w14:paraId="1CB699DF" w14:textId="72BB8A45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</w:p>
      </w:tc>
    </w:tr>
    <w:tr w:rsidR="00EF1552" w:rsidRPr="007125A8" w14:paraId="1251EAA8" w14:textId="77777777">
      <w:trPr>
        <w:trHeight w:val="20"/>
      </w:trPr>
      <w:tc>
        <w:tcPr>
          <w:tcW w:w="5148" w:type="dxa"/>
          <w:shd w:val="clear" w:color="auto" w:fill="auto"/>
        </w:tcPr>
        <w:p w14:paraId="56EF19D4" w14:textId="143B16EC" w:rsidR="00EF1552" w:rsidRPr="007125A8" w:rsidRDefault="00EF1552" w:rsidP="00EF1552">
          <w:pPr>
            <w:pStyle w:val="Header"/>
          </w:pPr>
          <w:bookmarkStart w:id="4" w:name="ApprovedDept"/>
          <w:bookmarkEnd w:id="4"/>
          <w:r w:rsidRPr="007125A8">
            <w:t xml:space="preserve"> </w:t>
          </w:r>
          <w:r>
            <w:t xml:space="preserve">Yousef Ashmawy </w:t>
          </w:r>
          <w:r w:rsidRPr="007125A8">
            <w:t xml:space="preserve"> </w:t>
          </w:r>
          <w:bookmarkStart w:id="5" w:name="ApprovedName"/>
          <w:bookmarkEnd w:id="5"/>
        </w:p>
      </w:tc>
      <w:tc>
        <w:tcPr>
          <w:tcW w:w="3600" w:type="dxa"/>
          <w:shd w:val="clear" w:color="auto" w:fill="auto"/>
        </w:tcPr>
        <w:p w14:paraId="2DBEBAD3" w14:textId="3F3E57F4" w:rsidR="00EF1552" w:rsidRPr="007125A8" w:rsidRDefault="00EF1552" w:rsidP="00EF1552">
          <w:pPr>
            <w:pStyle w:val="Header"/>
          </w:pPr>
          <w:r>
            <w:t>12/02/2023</w:t>
          </w:r>
        </w:p>
      </w:tc>
      <w:tc>
        <w:tcPr>
          <w:tcW w:w="1540" w:type="dxa"/>
          <w:shd w:val="clear" w:color="auto" w:fill="auto"/>
        </w:tcPr>
        <w:p w14:paraId="0911FE35" w14:textId="1FB480B0" w:rsidR="00EF1552" w:rsidRPr="007125A8" w:rsidRDefault="00EF1552" w:rsidP="00EF1552">
          <w:pPr>
            <w:pStyle w:val="Header"/>
          </w:pPr>
          <w:bookmarkStart w:id="6" w:name="InfoClass"/>
          <w:bookmarkEnd w:id="6"/>
        </w:p>
      </w:tc>
    </w:tr>
    <w:tr w:rsidR="00EF1552" w:rsidRPr="007125A8" w14:paraId="40E556FF" w14:textId="77777777">
      <w:trPr>
        <w:trHeight w:val="20"/>
      </w:trPr>
      <w:tc>
        <w:tcPr>
          <w:tcW w:w="5148" w:type="dxa"/>
          <w:shd w:val="clear" w:color="auto" w:fill="auto"/>
        </w:tcPr>
        <w:p w14:paraId="6BA3F9BB" w14:textId="5AA82253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</w:p>
      </w:tc>
      <w:tc>
        <w:tcPr>
          <w:tcW w:w="3600" w:type="dxa"/>
          <w:shd w:val="clear" w:color="auto" w:fill="auto"/>
        </w:tcPr>
        <w:p w14:paraId="0CB07ED0" w14:textId="118BB008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</w:p>
      </w:tc>
      <w:tc>
        <w:tcPr>
          <w:tcW w:w="1540" w:type="dxa"/>
          <w:shd w:val="clear" w:color="auto" w:fill="auto"/>
        </w:tcPr>
        <w:p w14:paraId="69FD990C" w14:textId="007DEE6D" w:rsidR="00EF1552" w:rsidRPr="007125A8" w:rsidRDefault="00EF1552" w:rsidP="00EF1552">
          <w:pPr>
            <w:pStyle w:val="Header"/>
            <w:spacing w:before="40"/>
            <w:rPr>
              <w:sz w:val="14"/>
              <w:szCs w:val="14"/>
            </w:rPr>
          </w:pPr>
        </w:p>
      </w:tc>
    </w:tr>
    <w:tr w:rsidR="00EF1552" w:rsidRPr="007125A8" w14:paraId="3943463C" w14:textId="77777777" w:rsidTr="00EF1552">
      <w:trPr>
        <w:trHeight w:val="80"/>
      </w:trPr>
      <w:tc>
        <w:tcPr>
          <w:tcW w:w="5148" w:type="dxa"/>
          <w:tcBorders>
            <w:bottom w:val="single" w:sz="4" w:space="0" w:color="auto"/>
          </w:tcBorders>
          <w:shd w:val="clear" w:color="auto" w:fill="auto"/>
        </w:tcPr>
        <w:p w14:paraId="39475538" w14:textId="7F39A483" w:rsidR="00EF1552" w:rsidRPr="007125A8" w:rsidRDefault="00EF1552" w:rsidP="00EF1552">
          <w:pPr>
            <w:pStyle w:val="Header"/>
          </w:pPr>
          <w:bookmarkStart w:id="7" w:name="IssuedDept"/>
          <w:bookmarkStart w:id="8" w:name="IssuedPhone"/>
          <w:bookmarkEnd w:id="7"/>
          <w:bookmarkEnd w:id="8"/>
        </w:p>
      </w:tc>
      <w:tc>
        <w:tcPr>
          <w:tcW w:w="3600" w:type="dxa"/>
          <w:tcBorders>
            <w:bottom w:val="single" w:sz="4" w:space="0" w:color="auto"/>
          </w:tcBorders>
          <w:shd w:val="clear" w:color="auto" w:fill="auto"/>
        </w:tcPr>
        <w:p w14:paraId="009D245B" w14:textId="36ECD6AF" w:rsidR="00EF1552" w:rsidRPr="007125A8" w:rsidRDefault="00EF1552" w:rsidP="00EF1552">
          <w:pPr>
            <w:pStyle w:val="Header"/>
          </w:pPr>
          <w:bookmarkStart w:id="9" w:name="Date"/>
          <w:bookmarkEnd w:id="9"/>
        </w:p>
      </w:tc>
      <w:tc>
        <w:tcPr>
          <w:tcW w:w="1540" w:type="dxa"/>
          <w:tcBorders>
            <w:bottom w:val="single" w:sz="4" w:space="0" w:color="auto"/>
          </w:tcBorders>
          <w:shd w:val="clear" w:color="auto" w:fill="auto"/>
        </w:tcPr>
        <w:p w14:paraId="278876D3" w14:textId="7A306EBC" w:rsidR="00EF1552" w:rsidRPr="007125A8" w:rsidRDefault="00EF1552" w:rsidP="00EF1552">
          <w:pPr>
            <w:pStyle w:val="Header"/>
          </w:pPr>
        </w:p>
      </w:tc>
    </w:tr>
  </w:tbl>
  <w:p w14:paraId="64EA3902" w14:textId="77777777" w:rsidR="000D3158" w:rsidRPr="007125A8" w:rsidRDefault="000D3158" w:rsidP="006120E6">
    <w:pPr>
      <w:pStyle w:val="Header"/>
      <w:rPr>
        <w:noProof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E1E33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A96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08D6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EEA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62EF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2D2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90AA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1AC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E6B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B2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F33CE"/>
    <w:multiLevelType w:val="hybridMultilevel"/>
    <w:tmpl w:val="376A329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B1E"/>
    <w:multiLevelType w:val="multilevel"/>
    <w:tmpl w:val="29FA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351203"/>
    <w:multiLevelType w:val="multilevel"/>
    <w:tmpl w:val="041D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17B70259"/>
    <w:multiLevelType w:val="multilevel"/>
    <w:tmpl w:val="376A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B0817"/>
    <w:multiLevelType w:val="hybridMultilevel"/>
    <w:tmpl w:val="FB0221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E3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346A5D"/>
    <w:multiLevelType w:val="hybridMultilevel"/>
    <w:tmpl w:val="88E411FC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20E48"/>
    <w:multiLevelType w:val="multilevel"/>
    <w:tmpl w:val="041D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6007C01"/>
    <w:multiLevelType w:val="hybridMultilevel"/>
    <w:tmpl w:val="E63E9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5F3687"/>
    <w:multiLevelType w:val="hybridMultilevel"/>
    <w:tmpl w:val="1ADCB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2679E"/>
    <w:multiLevelType w:val="hybridMultilevel"/>
    <w:tmpl w:val="C8A62BCE"/>
    <w:lvl w:ilvl="0" w:tplc="340045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92FDE"/>
    <w:multiLevelType w:val="hybridMultilevel"/>
    <w:tmpl w:val="036A3D44"/>
    <w:lvl w:ilvl="0" w:tplc="6B2C14B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C240C"/>
    <w:multiLevelType w:val="multilevel"/>
    <w:tmpl w:val="5964B062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245335840">
    <w:abstractNumId w:val="22"/>
  </w:num>
  <w:num w:numId="2" w16cid:durableId="1662810590">
    <w:abstractNumId w:val="17"/>
  </w:num>
  <w:num w:numId="3" w16cid:durableId="1292126602">
    <w:abstractNumId w:val="11"/>
  </w:num>
  <w:num w:numId="4" w16cid:durableId="171533820">
    <w:abstractNumId w:val="10"/>
  </w:num>
  <w:num w:numId="5" w16cid:durableId="434207446">
    <w:abstractNumId w:val="13"/>
  </w:num>
  <w:num w:numId="6" w16cid:durableId="1027566876">
    <w:abstractNumId w:val="16"/>
  </w:num>
  <w:num w:numId="7" w16cid:durableId="406996066">
    <w:abstractNumId w:val="12"/>
  </w:num>
  <w:num w:numId="8" w16cid:durableId="1932007187">
    <w:abstractNumId w:val="8"/>
  </w:num>
  <w:num w:numId="9" w16cid:durableId="1708488715">
    <w:abstractNumId w:val="3"/>
  </w:num>
  <w:num w:numId="10" w16cid:durableId="1064261552">
    <w:abstractNumId w:val="2"/>
  </w:num>
  <w:num w:numId="11" w16cid:durableId="173423291">
    <w:abstractNumId w:val="1"/>
  </w:num>
  <w:num w:numId="12" w16cid:durableId="1396508999">
    <w:abstractNumId w:val="0"/>
  </w:num>
  <w:num w:numId="13" w16cid:durableId="1511675716">
    <w:abstractNumId w:val="9"/>
  </w:num>
  <w:num w:numId="14" w16cid:durableId="859391600">
    <w:abstractNumId w:val="7"/>
  </w:num>
  <w:num w:numId="15" w16cid:durableId="503015950">
    <w:abstractNumId w:val="6"/>
  </w:num>
  <w:num w:numId="16" w16cid:durableId="1024135183">
    <w:abstractNumId w:val="5"/>
  </w:num>
  <w:num w:numId="17" w16cid:durableId="156070991">
    <w:abstractNumId w:val="4"/>
  </w:num>
  <w:num w:numId="18" w16cid:durableId="430704085">
    <w:abstractNumId w:val="14"/>
  </w:num>
  <w:num w:numId="19" w16cid:durableId="1496535177">
    <w:abstractNumId w:val="21"/>
  </w:num>
  <w:num w:numId="20" w16cid:durableId="643967549">
    <w:abstractNumId w:val="20"/>
  </w:num>
  <w:num w:numId="21" w16cid:durableId="1536431901">
    <w:abstractNumId w:val="19"/>
  </w:num>
  <w:num w:numId="22" w16cid:durableId="484125135">
    <w:abstractNumId w:val="15"/>
  </w:num>
  <w:num w:numId="23" w16cid:durableId="6655206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DA"/>
    <w:rsid w:val="0001076F"/>
    <w:rsid w:val="00015F04"/>
    <w:rsid w:val="000316F6"/>
    <w:rsid w:val="0003466F"/>
    <w:rsid w:val="00043647"/>
    <w:rsid w:val="000450F7"/>
    <w:rsid w:val="0004751A"/>
    <w:rsid w:val="000575A5"/>
    <w:rsid w:val="00083E8B"/>
    <w:rsid w:val="0009384D"/>
    <w:rsid w:val="000A40B4"/>
    <w:rsid w:val="000B1B9B"/>
    <w:rsid w:val="000C0878"/>
    <w:rsid w:val="000D3158"/>
    <w:rsid w:val="000E36FF"/>
    <w:rsid w:val="000E78A8"/>
    <w:rsid w:val="000F1F2F"/>
    <w:rsid w:val="00103314"/>
    <w:rsid w:val="00120F8A"/>
    <w:rsid w:val="00125B7A"/>
    <w:rsid w:val="00130903"/>
    <w:rsid w:val="00131499"/>
    <w:rsid w:val="00131D22"/>
    <w:rsid w:val="00151EB0"/>
    <w:rsid w:val="001529ED"/>
    <w:rsid w:val="00182B72"/>
    <w:rsid w:val="001900AA"/>
    <w:rsid w:val="001B0152"/>
    <w:rsid w:val="001E060A"/>
    <w:rsid w:val="001F5A0B"/>
    <w:rsid w:val="001F5C95"/>
    <w:rsid w:val="002027FA"/>
    <w:rsid w:val="00213897"/>
    <w:rsid w:val="0021392D"/>
    <w:rsid w:val="00221D18"/>
    <w:rsid w:val="00227AAD"/>
    <w:rsid w:val="00247C6F"/>
    <w:rsid w:val="0028089D"/>
    <w:rsid w:val="00292120"/>
    <w:rsid w:val="002A2ADC"/>
    <w:rsid w:val="002A7FAC"/>
    <w:rsid w:val="002B1ED3"/>
    <w:rsid w:val="002B3A80"/>
    <w:rsid w:val="002B732B"/>
    <w:rsid w:val="002C0238"/>
    <w:rsid w:val="002F7286"/>
    <w:rsid w:val="00307A11"/>
    <w:rsid w:val="00320AEA"/>
    <w:rsid w:val="003223EE"/>
    <w:rsid w:val="00340B01"/>
    <w:rsid w:val="003446AE"/>
    <w:rsid w:val="0035290E"/>
    <w:rsid w:val="003648AD"/>
    <w:rsid w:val="003674CD"/>
    <w:rsid w:val="003717D1"/>
    <w:rsid w:val="003718BF"/>
    <w:rsid w:val="00374FCF"/>
    <w:rsid w:val="00390EBB"/>
    <w:rsid w:val="003C0A8E"/>
    <w:rsid w:val="003C61EC"/>
    <w:rsid w:val="003D7DE4"/>
    <w:rsid w:val="00402AA6"/>
    <w:rsid w:val="00406A40"/>
    <w:rsid w:val="0040750A"/>
    <w:rsid w:val="00413FDA"/>
    <w:rsid w:val="00422A79"/>
    <w:rsid w:val="00426F70"/>
    <w:rsid w:val="004275B5"/>
    <w:rsid w:val="00443BBB"/>
    <w:rsid w:val="004479FF"/>
    <w:rsid w:val="0045479D"/>
    <w:rsid w:val="00456C42"/>
    <w:rsid w:val="004754EB"/>
    <w:rsid w:val="00490875"/>
    <w:rsid w:val="00490A46"/>
    <w:rsid w:val="004A511C"/>
    <w:rsid w:val="004B37EF"/>
    <w:rsid w:val="004C4039"/>
    <w:rsid w:val="004C7580"/>
    <w:rsid w:val="004D4EF1"/>
    <w:rsid w:val="004E078F"/>
    <w:rsid w:val="00500D6D"/>
    <w:rsid w:val="00515865"/>
    <w:rsid w:val="005273E8"/>
    <w:rsid w:val="00527725"/>
    <w:rsid w:val="005535F1"/>
    <w:rsid w:val="005577F1"/>
    <w:rsid w:val="00561704"/>
    <w:rsid w:val="005A078D"/>
    <w:rsid w:val="005A137B"/>
    <w:rsid w:val="005A4D9F"/>
    <w:rsid w:val="005A5384"/>
    <w:rsid w:val="005B7153"/>
    <w:rsid w:val="005D0A1A"/>
    <w:rsid w:val="005D1102"/>
    <w:rsid w:val="005E2B0E"/>
    <w:rsid w:val="005E31A5"/>
    <w:rsid w:val="005F10A6"/>
    <w:rsid w:val="006120E6"/>
    <w:rsid w:val="00617FEA"/>
    <w:rsid w:val="00625E8A"/>
    <w:rsid w:val="00655C00"/>
    <w:rsid w:val="00685439"/>
    <w:rsid w:val="0069172A"/>
    <w:rsid w:val="0069381A"/>
    <w:rsid w:val="006B0AB3"/>
    <w:rsid w:val="006C4288"/>
    <w:rsid w:val="006E186D"/>
    <w:rsid w:val="006E71CA"/>
    <w:rsid w:val="006F19CD"/>
    <w:rsid w:val="006F4FCB"/>
    <w:rsid w:val="006F6AF3"/>
    <w:rsid w:val="006F6B86"/>
    <w:rsid w:val="007125A8"/>
    <w:rsid w:val="00733DBD"/>
    <w:rsid w:val="007360E4"/>
    <w:rsid w:val="00741D25"/>
    <w:rsid w:val="00762CDB"/>
    <w:rsid w:val="007663A1"/>
    <w:rsid w:val="00780239"/>
    <w:rsid w:val="007868FF"/>
    <w:rsid w:val="0079607B"/>
    <w:rsid w:val="007A0A80"/>
    <w:rsid w:val="007A4AA1"/>
    <w:rsid w:val="007B08BB"/>
    <w:rsid w:val="007B5509"/>
    <w:rsid w:val="007B55FE"/>
    <w:rsid w:val="007C4CDE"/>
    <w:rsid w:val="007D34CD"/>
    <w:rsid w:val="007F4018"/>
    <w:rsid w:val="007F78CD"/>
    <w:rsid w:val="00827452"/>
    <w:rsid w:val="008424BA"/>
    <w:rsid w:val="00842C07"/>
    <w:rsid w:val="00860C6B"/>
    <w:rsid w:val="00861AAB"/>
    <w:rsid w:val="00862074"/>
    <w:rsid w:val="0089358A"/>
    <w:rsid w:val="008A6F35"/>
    <w:rsid w:val="008B3F13"/>
    <w:rsid w:val="008C3728"/>
    <w:rsid w:val="008D34F0"/>
    <w:rsid w:val="008D5E37"/>
    <w:rsid w:val="008F6899"/>
    <w:rsid w:val="00905AC5"/>
    <w:rsid w:val="00912FD3"/>
    <w:rsid w:val="00913B35"/>
    <w:rsid w:val="00924DD6"/>
    <w:rsid w:val="00931C9F"/>
    <w:rsid w:val="00934FD6"/>
    <w:rsid w:val="009403A6"/>
    <w:rsid w:val="009421E8"/>
    <w:rsid w:val="00942B4B"/>
    <w:rsid w:val="00944AF5"/>
    <w:rsid w:val="00963F1C"/>
    <w:rsid w:val="0096605F"/>
    <w:rsid w:val="00974540"/>
    <w:rsid w:val="00994F12"/>
    <w:rsid w:val="00995C77"/>
    <w:rsid w:val="00996D76"/>
    <w:rsid w:val="009B43A7"/>
    <w:rsid w:val="009E48B2"/>
    <w:rsid w:val="00A03009"/>
    <w:rsid w:val="00A22973"/>
    <w:rsid w:val="00A3052E"/>
    <w:rsid w:val="00A40E14"/>
    <w:rsid w:val="00A51AED"/>
    <w:rsid w:val="00A72061"/>
    <w:rsid w:val="00A76A55"/>
    <w:rsid w:val="00A82FE5"/>
    <w:rsid w:val="00A83655"/>
    <w:rsid w:val="00A857CB"/>
    <w:rsid w:val="00AA3CF1"/>
    <w:rsid w:val="00AA5E11"/>
    <w:rsid w:val="00AB1A24"/>
    <w:rsid w:val="00AD610D"/>
    <w:rsid w:val="00AE0F3C"/>
    <w:rsid w:val="00AF1AC0"/>
    <w:rsid w:val="00B17E3F"/>
    <w:rsid w:val="00B37E6E"/>
    <w:rsid w:val="00B4685D"/>
    <w:rsid w:val="00B7213C"/>
    <w:rsid w:val="00B90BD5"/>
    <w:rsid w:val="00B93E62"/>
    <w:rsid w:val="00BA3888"/>
    <w:rsid w:val="00BB5D1C"/>
    <w:rsid w:val="00BC0376"/>
    <w:rsid w:val="00BC4BF0"/>
    <w:rsid w:val="00C21E8F"/>
    <w:rsid w:val="00C22ADC"/>
    <w:rsid w:val="00C32760"/>
    <w:rsid w:val="00C43ACB"/>
    <w:rsid w:val="00C47AF1"/>
    <w:rsid w:val="00C62079"/>
    <w:rsid w:val="00C752D2"/>
    <w:rsid w:val="00C947F7"/>
    <w:rsid w:val="00C9523B"/>
    <w:rsid w:val="00CA536B"/>
    <w:rsid w:val="00CB1E2E"/>
    <w:rsid w:val="00CB7E42"/>
    <w:rsid w:val="00CE1B60"/>
    <w:rsid w:val="00CE2560"/>
    <w:rsid w:val="00D025F3"/>
    <w:rsid w:val="00D056C1"/>
    <w:rsid w:val="00D17C3B"/>
    <w:rsid w:val="00D361A4"/>
    <w:rsid w:val="00D3745B"/>
    <w:rsid w:val="00D43960"/>
    <w:rsid w:val="00D53EDA"/>
    <w:rsid w:val="00D74119"/>
    <w:rsid w:val="00D75687"/>
    <w:rsid w:val="00D8619D"/>
    <w:rsid w:val="00DA495E"/>
    <w:rsid w:val="00DE05F2"/>
    <w:rsid w:val="00DF58C7"/>
    <w:rsid w:val="00E12E92"/>
    <w:rsid w:val="00E132A2"/>
    <w:rsid w:val="00E14F18"/>
    <w:rsid w:val="00E16122"/>
    <w:rsid w:val="00E317C8"/>
    <w:rsid w:val="00E602F9"/>
    <w:rsid w:val="00E624DB"/>
    <w:rsid w:val="00E64F8A"/>
    <w:rsid w:val="00E662F6"/>
    <w:rsid w:val="00E70E87"/>
    <w:rsid w:val="00EA20A4"/>
    <w:rsid w:val="00EA62D1"/>
    <w:rsid w:val="00EA7C0D"/>
    <w:rsid w:val="00EB7663"/>
    <w:rsid w:val="00ED025B"/>
    <w:rsid w:val="00EE69C8"/>
    <w:rsid w:val="00EF08AC"/>
    <w:rsid w:val="00EF1552"/>
    <w:rsid w:val="00EF191D"/>
    <w:rsid w:val="00F173B5"/>
    <w:rsid w:val="00F25702"/>
    <w:rsid w:val="00F41A0D"/>
    <w:rsid w:val="00F45991"/>
    <w:rsid w:val="00F461B1"/>
    <w:rsid w:val="00F676B2"/>
    <w:rsid w:val="00F950B1"/>
    <w:rsid w:val="00F953B6"/>
    <w:rsid w:val="00FB4A02"/>
    <w:rsid w:val="00F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1451B5"/>
  <w15:docId w15:val="{B2EF134E-33C9-4134-BAE3-0BEFAFF9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AEA"/>
    <w:rPr>
      <w:rFonts w:ascii="Arial" w:hAnsi="Arial" w:cs="Arial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qFormat/>
    <w:rsid w:val="005E31A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E31A5"/>
    <w:pPr>
      <w:keepNext/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qFormat/>
    <w:rsid w:val="005E31A5"/>
    <w:pPr>
      <w:keepNext/>
      <w:spacing w:before="240" w:after="60"/>
      <w:outlineLvl w:val="2"/>
    </w:pPr>
    <w:rPr>
      <w:b/>
      <w:bCs/>
      <w:i/>
      <w:sz w:val="22"/>
    </w:rPr>
  </w:style>
  <w:style w:type="paragraph" w:styleId="Heading4">
    <w:name w:val="heading 4"/>
    <w:basedOn w:val="Normal"/>
    <w:next w:val="Normal"/>
    <w:qFormat/>
    <w:rsid w:val="005E31A5"/>
    <w:pPr>
      <w:keepNext/>
      <w:spacing w:before="240" w:after="60"/>
      <w:outlineLvl w:val="3"/>
    </w:pPr>
    <w:rPr>
      <w:bCs/>
      <w:i/>
      <w:sz w:val="22"/>
      <w:szCs w:val="28"/>
    </w:rPr>
  </w:style>
  <w:style w:type="paragraph" w:styleId="Heading5">
    <w:name w:val="heading 5"/>
    <w:basedOn w:val="Normal"/>
    <w:next w:val="Normal"/>
    <w:qFormat/>
    <w:rsid w:val="005E31A5"/>
    <w:pPr>
      <w:spacing w:before="240" w:after="60"/>
      <w:outlineLvl w:val="4"/>
    </w:pPr>
    <w:rPr>
      <w:b/>
      <w:bCs/>
      <w:iCs/>
      <w:sz w:val="20"/>
      <w:szCs w:val="22"/>
    </w:rPr>
  </w:style>
  <w:style w:type="paragraph" w:styleId="Heading6">
    <w:name w:val="heading 6"/>
    <w:basedOn w:val="Normal"/>
    <w:next w:val="Normal"/>
    <w:qFormat/>
    <w:rsid w:val="005E31A5"/>
    <w:pPr>
      <w:spacing w:before="240" w:after="60"/>
      <w:outlineLvl w:val="5"/>
    </w:pPr>
    <w:rPr>
      <w:bCs/>
      <w:i/>
      <w:sz w:val="20"/>
      <w:szCs w:val="22"/>
    </w:rPr>
  </w:style>
  <w:style w:type="paragraph" w:styleId="Heading7">
    <w:name w:val="heading 7"/>
    <w:basedOn w:val="Normal"/>
    <w:next w:val="Normal"/>
    <w:qFormat/>
    <w:rsid w:val="005E31A5"/>
    <w:pPr>
      <w:spacing w:before="240" w:after="60"/>
      <w:outlineLvl w:val="6"/>
    </w:pPr>
    <w:rPr>
      <w:rFonts w:ascii="Times New Roman" w:hAnsi="Times New Roman"/>
      <w:b/>
      <w:sz w:val="20"/>
      <w:szCs w:val="20"/>
    </w:rPr>
  </w:style>
  <w:style w:type="paragraph" w:styleId="Heading8">
    <w:name w:val="heading 8"/>
    <w:basedOn w:val="Normal"/>
    <w:next w:val="Normal"/>
    <w:qFormat/>
    <w:rsid w:val="005E31A5"/>
    <w:pPr>
      <w:spacing w:before="240" w:after="60"/>
      <w:outlineLvl w:val="7"/>
    </w:pPr>
    <w:rPr>
      <w:rFonts w:ascii="Times New Roman" w:hAnsi="Times New Roman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5E31A5"/>
    <w:pPr>
      <w:spacing w:before="240" w:after="60"/>
      <w:outlineLvl w:val="8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E31A5"/>
    <w:rPr>
      <w:noProof/>
      <w:sz w:val="22"/>
    </w:rPr>
  </w:style>
  <w:style w:type="paragraph" w:styleId="Footer">
    <w:name w:val="footer"/>
    <w:basedOn w:val="Normal"/>
    <w:semiHidden/>
    <w:rsid w:val="004B37EF"/>
    <w:rPr>
      <w:noProof/>
      <w:sz w:val="14"/>
      <w:szCs w:val="16"/>
    </w:rPr>
  </w:style>
  <w:style w:type="paragraph" w:styleId="Title">
    <w:name w:val="Title"/>
    <w:basedOn w:val="Normal"/>
    <w:next w:val="Normal"/>
    <w:qFormat/>
    <w:rsid w:val="005E31A5"/>
    <w:pPr>
      <w:spacing w:before="240" w:after="60"/>
      <w:jc w:val="center"/>
    </w:pPr>
    <w:rPr>
      <w:b/>
      <w:bCs/>
      <w:kern w:val="28"/>
      <w:sz w:val="36"/>
      <w:szCs w:val="36"/>
    </w:rPr>
  </w:style>
  <w:style w:type="character" w:styleId="PageNumber">
    <w:name w:val="page number"/>
    <w:basedOn w:val="DefaultParagraphFont"/>
    <w:semiHidden/>
    <w:rsid w:val="005E31A5"/>
    <w:rPr>
      <w:rFonts w:ascii="Arial" w:hAnsi="Arial"/>
    </w:rPr>
  </w:style>
  <w:style w:type="paragraph" w:styleId="Subtitle">
    <w:name w:val="Subtitle"/>
    <w:basedOn w:val="Normal"/>
    <w:next w:val="Normal"/>
    <w:qFormat/>
    <w:rsid w:val="005E31A5"/>
    <w:pPr>
      <w:spacing w:after="60"/>
      <w:jc w:val="center"/>
    </w:pPr>
    <w:rPr>
      <w:sz w:val="36"/>
      <w:szCs w:val="36"/>
    </w:rPr>
  </w:style>
  <w:style w:type="table" w:styleId="TableGrid">
    <w:name w:val="Table Grid"/>
    <w:basedOn w:val="TableNormal"/>
    <w:semiHidden/>
    <w:rsid w:val="005E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402AA6"/>
    <w:rPr>
      <w:rFonts w:ascii="Arial" w:hAnsi="Arial" w:cs="Arial"/>
      <w:noProof/>
      <w:sz w:val="22"/>
      <w:szCs w:val="24"/>
      <w:lang w:val="en-GB" w:eastAsia="sv-SE" w:bidi="ar-SA"/>
    </w:rPr>
  </w:style>
  <w:style w:type="paragraph" w:styleId="BalloonText">
    <w:name w:val="Balloon Text"/>
    <w:basedOn w:val="Normal"/>
    <w:semiHidden/>
    <w:rsid w:val="005E31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1529ED"/>
    <w:pPr>
      <w:spacing w:before="120" w:after="120"/>
    </w:pPr>
    <w:rPr>
      <w:rFonts w:cs="Times New Roman"/>
      <w:b/>
      <w:bCs/>
    </w:rPr>
  </w:style>
  <w:style w:type="paragraph" w:styleId="TOC2">
    <w:name w:val="toc 2"/>
    <w:basedOn w:val="Normal"/>
    <w:next w:val="Normal"/>
    <w:autoRedefine/>
    <w:semiHidden/>
    <w:rsid w:val="001529ED"/>
    <w:pPr>
      <w:ind w:left="240"/>
    </w:pPr>
    <w:rPr>
      <w:rFonts w:cs="Times New Roman"/>
    </w:rPr>
  </w:style>
  <w:style w:type="paragraph" w:styleId="TOC3">
    <w:name w:val="toc 3"/>
    <w:basedOn w:val="Normal"/>
    <w:next w:val="Normal"/>
    <w:autoRedefine/>
    <w:semiHidden/>
    <w:rsid w:val="001529ED"/>
    <w:pPr>
      <w:ind w:left="480"/>
    </w:pPr>
    <w:rPr>
      <w:rFonts w:cs="Times New Roman"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D17C3B"/>
    <w:pPr>
      <w:ind w:left="720"/>
    </w:pPr>
    <w:rPr>
      <w:rFonts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17C3B"/>
    <w:pPr>
      <w:ind w:left="96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17C3B"/>
    <w:pPr>
      <w:ind w:left="12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17C3B"/>
    <w:pPr>
      <w:ind w:left="144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17C3B"/>
    <w:pPr>
      <w:ind w:left="168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17C3B"/>
    <w:pPr>
      <w:ind w:left="1920"/>
    </w:pPr>
    <w:rPr>
      <w:rFonts w:cs="Times New Roman"/>
      <w:sz w:val="18"/>
      <w:szCs w:val="18"/>
    </w:rPr>
  </w:style>
  <w:style w:type="character" w:styleId="Hyperlink">
    <w:name w:val="Hyperlink"/>
    <w:basedOn w:val="DefaultParagraphFont"/>
    <w:semiHidden/>
    <w:rsid w:val="005E31A5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5E31A5"/>
    <w:pPr>
      <w:spacing w:before="120" w:after="120"/>
    </w:pPr>
    <w:rPr>
      <w:b/>
      <w:bCs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5E31A5"/>
    <w:pPr>
      <w:ind w:left="240" w:hanging="240"/>
    </w:pPr>
  </w:style>
  <w:style w:type="paragraph" w:styleId="TOAHeading">
    <w:name w:val="toa heading"/>
    <w:basedOn w:val="Normal"/>
    <w:next w:val="Normal"/>
    <w:semiHidden/>
    <w:rsid w:val="005E31A5"/>
    <w:pPr>
      <w:spacing w:before="120"/>
    </w:pPr>
    <w:rPr>
      <w:b/>
      <w:bCs/>
    </w:rPr>
  </w:style>
  <w:style w:type="paragraph" w:styleId="DocumentMap">
    <w:name w:val="Document Map"/>
    <w:basedOn w:val="Normal"/>
    <w:semiHidden/>
    <w:rsid w:val="005E31A5"/>
    <w:pPr>
      <w:shd w:val="clear" w:color="auto" w:fill="000080"/>
    </w:pPr>
    <w:rPr>
      <w:rFonts w:ascii="Tahoma" w:hAnsi="Tahoma" w:cs="Tahoma"/>
    </w:rPr>
  </w:style>
  <w:style w:type="paragraph" w:styleId="TableofFigures">
    <w:name w:val="table of figures"/>
    <w:basedOn w:val="Normal"/>
    <w:next w:val="Normal"/>
    <w:semiHidden/>
    <w:rsid w:val="005E31A5"/>
    <w:pPr>
      <w:ind w:left="480" w:hanging="480"/>
    </w:pPr>
  </w:style>
  <w:style w:type="character" w:styleId="FootnoteReference">
    <w:name w:val="footnote reference"/>
    <w:basedOn w:val="DefaultParagraphFont"/>
    <w:semiHidden/>
    <w:rsid w:val="005E31A5"/>
    <w:rPr>
      <w:vertAlign w:val="superscript"/>
    </w:rPr>
  </w:style>
  <w:style w:type="paragraph" w:styleId="FootnoteText">
    <w:name w:val="footnote text"/>
    <w:basedOn w:val="Normal"/>
    <w:semiHidden/>
    <w:rsid w:val="005E31A5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5E31A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E31A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E31A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E31A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E31A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E31A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E31A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E31A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E31A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E31A5"/>
    <w:rPr>
      <w:b/>
      <w:bCs/>
    </w:rPr>
  </w:style>
  <w:style w:type="paragraph" w:styleId="CommentText">
    <w:name w:val="annotation text"/>
    <w:basedOn w:val="Normal"/>
    <w:semiHidden/>
    <w:rsid w:val="005E31A5"/>
    <w:rPr>
      <w:sz w:val="20"/>
      <w:szCs w:val="20"/>
    </w:rPr>
  </w:style>
  <w:style w:type="character" w:styleId="CommentReference">
    <w:name w:val="annotation reference"/>
    <w:basedOn w:val="DefaultParagraphFont"/>
    <w:semiHidden/>
    <w:rsid w:val="005E31A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5E31A5"/>
    <w:rPr>
      <w:b/>
      <w:bCs/>
    </w:rPr>
  </w:style>
  <w:style w:type="paragraph" w:styleId="MacroText">
    <w:name w:val="macro"/>
    <w:semiHidden/>
    <w:rsid w:val="005E31A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sv-SE"/>
    </w:rPr>
  </w:style>
  <w:style w:type="paragraph" w:styleId="EndnoteText">
    <w:name w:val="endnote text"/>
    <w:basedOn w:val="Normal"/>
    <w:semiHidden/>
    <w:rsid w:val="005E31A5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5E31A5"/>
    <w:rPr>
      <w:vertAlign w:val="superscript"/>
    </w:rPr>
  </w:style>
  <w:style w:type="paragraph" w:styleId="ListParagraph">
    <w:name w:val="List Paragraph"/>
    <w:basedOn w:val="Normal"/>
    <w:uiPriority w:val="34"/>
    <w:qFormat/>
    <w:rsid w:val="000938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3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70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320AEA"/>
    <w:rPr>
      <w:rFonts w:ascii="Arial" w:hAnsi="Arial" w:cs="Arial"/>
      <w:b/>
      <w:bCs/>
      <w:kern w:val="32"/>
      <w:sz w:val="32"/>
      <w:szCs w:val="32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3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2317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6837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993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99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6076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12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79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59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511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073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711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755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36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477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0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cania\CDAOfficeTemplates\Sweden\Scania%20General%20template%20ST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SWE" Type="http://schemas.openxmlformats.org/officeDocument/2006/relationships/image" Target="images/SWE.gif"/><Relationship Id="showdialog" Type="http://schemas.openxmlformats.org/officeDocument/2006/relationships/image" Target="images/showdialog.gif"/></Relationships>
</file>

<file path=customUI/customUI14.xml><?xml version="1.0" encoding="utf-8"?>
<customUI xmlns="http://schemas.microsoft.com/office/2006/01/customui">
  <ribbon startFromScratch="false">
    <tabs>
      <tab id="customTab" label="Scania" insertBeforeMso="TabHome">
        <group id="customGroup" label="Scania">
          <box id="box1" boxStyle="horizontal">
            <button id="customButton1" label="Show dialog again..." image="showdialog" size="normal" screentip="Show dialog again" supertip="Show dialog again" onAction="code.ShowDialog"/>
          </box>
          <box id="box2" boxStyle="horizontal">
            <button id="customButton2" label="Title" size="normal" screentip="Title" supertip="Alt+T" onAction="code.StyleTitle"/>
            <button id="customButton3" label="Subtitle" size="normal" screentip="subtitle" supertip="Alt+S" onAction="code.StyleSubtitle"/>
            <button id="customButton4" label="Heading 1" size="normal" screentip="Heading 1" supertip="Alt+1" onAction="code.Rubrik1"/>
            <button id="customButton5" label="Heading 2" size="normal" screentip="Heading 2" supertip="Alt+2" onAction="code.Rubrik2"/>
            <button id="customButton6" label="Heading 3" size="normal" screentip="Heading 3" supertip="Alt+3" onAction="code.Rubrik3"/>
            <button id="customButton7" label="Normal text" size="normal" screentip="Normal text" supertip="Ctrl+Shift+N" onAction="code.StyleNormal"/>
            <button idMso="StylesPane"/>
          </box>
          <box id="box3" boxStyle="horizontal">
            <button id="customButton9" label="SWE" image="SWE" size="normal" screentip="Change language to Swedish" supertip=" " onAction="code.SwedishSpellcheck"/>
          </box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Scania General template STD.dotm</Template>
  <TotalTime>258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Scania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Fawaz Tarek</dc:creator>
  <cp:lastModifiedBy>Yousef Ashmawy</cp:lastModifiedBy>
  <cp:revision>9</cp:revision>
  <cp:lastPrinted>2006-01-11T10:36:00Z</cp:lastPrinted>
  <dcterms:created xsi:type="dcterms:W3CDTF">2023-12-02T13:41:00Z</dcterms:created>
  <dcterms:modified xsi:type="dcterms:W3CDTF">2023-12-02T19:30:00Z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mpl_Template Name:">
    <vt:lpwstr>Scania General template STD</vt:lpwstr>
  </property>
  <property fmtid="{D5CDD505-2E9C-101B-9397-08002B2CF9AE}" pid="3" name="Tmpl_Template No.:">
    <vt:lpwstr>STD10000-1</vt:lpwstr>
  </property>
  <property fmtid="{D5CDD505-2E9C-101B-9397-08002B2CF9AE}" pid="4" name="Tmpl_Owner:">
    <vt:lpwstr>EXS</vt:lpwstr>
  </property>
  <property fmtid="{D5CDD505-2E9C-101B-9397-08002B2CF9AE}" pid="5" name="Tmpl_Contact Org:">
    <vt:lpwstr>Scania/P</vt:lpwstr>
  </property>
  <property fmtid="{D5CDD505-2E9C-101B-9397-08002B2CF9AE}" pid="6" name="Tmpl_Contact Person:">
    <vt:lpwstr>SSSDAH Li Dahl</vt:lpwstr>
  </property>
  <property fmtid="{D5CDD505-2E9C-101B-9397-08002B2CF9AE}" pid="7" name="Tmpl_Category:">
    <vt:lpwstr>C</vt:lpwstr>
  </property>
  <property fmtid="{D5CDD505-2E9C-101B-9397-08002B2CF9AE}" pid="8" name="Tmpl_Edition:">
    <vt:lpwstr>10.0</vt:lpwstr>
  </property>
  <property fmtid="{D5CDD505-2E9C-101B-9397-08002B2CF9AE}" pid="9" name="Tmpl_Edition Date:">
    <vt:lpwstr>2017-05-16</vt:lpwstr>
  </property>
  <property fmtid="{D5CDD505-2E9C-101B-9397-08002B2CF9AE}" pid="10" name="MSIP_Label_a7f2ec83-e677-438d-afb7-4c7c0dbc872b_Enabled">
    <vt:lpwstr>true</vt:lpwstr>
  </property>
  <property fmtid="{D5CDD505-2E9C-101B-9397-08002B2CF9AE}" pid="11" name="MSIP_Label_a7f2ec83-e677-438d-afb7-4c7c0dbc872b_SetDate">
    <vt:lpwstr>2023-10-31T13:23:15Z</vt:lpwstr>
  </property>
  <property fmtid="{D5CDD505-2E9C-101B-9397-08002B2CF9AE}" pid="12" name="MSIP_Label_a7f2ec83-e677-438d-afb7-4c7c0dbc872b_Method">
    <vt:lpwstr>Standard</vt:lpwstr>
  </property>
  <property fmtid="{D5CDD505-2E9C-101B-9397-08002B2CF9AE}" pid="13" name="MSIP_Label_a7f2ec83-e677-438d-afb7-4c7c0dbc872b_Name">
    <vt:lpwstr>a7f2ec83-e677-438d-afb7-4c7c0dbc872b</vt:lpwstr>
  </property>
  <property fmtid="{D5CDD505-2E9C-101B-9397-08002B2CF9AE}" pid="14" name="MSIP_Label_a7f2ec83-e677-438d-afb7-4c7c0dbc872b_SiteId">
    <vt:lpwstr>3bc062e4-ac9d-4c17-b4dd-3aad637ff1ac</vt:lpwstr>
  </property>
  <property fmtid="{D5CDD505-2E9C-101B-9397-08002B2CF9AE}" pid="15" name="MSIP_Label_a7f2ec83-e677-438d-afb7-4c7c0dbc872b_ActionId">
    <vt:lpwstr>173464f6-dab4-4e98-b342-73905da5b944</vt:lpwstr>
  </property>
  <property fmtid="{D5CDD505-2E9C-101B-9397-08002B2CF9AE}" pid="16" name="MSIP_Label_a7f2ec83-e677-438d-afb7-4c7c0dbc872b_ContentBits">
    <vt:lpwstr>0</vt:lpwstr>
  </property>
  <property fmtid="{D5CDD505-2E9C-101B-9397-08002B2CF9AE}" pid="17" name="GrammarlyDocumentId">
    <vt:lpwstr>540a24a8ac5039831c7e7e5046f230e44f5ffad402d1407ee27dbd59eee491ea</vt:lpwstr>
  </property>
</Properties>
</file>